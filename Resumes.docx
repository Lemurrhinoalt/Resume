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:rsidRPr="00D05D15" w14:paraId="52687C91" w14:textId="77777777" w:rsidTr="00222466">
        <w:trPr>
          <w:trHeight w:val="993"/>
          <w:jc w:val="center"/>
        </w:trPr>
        <w:tc>
          <w:tcPr>
            <w:tcW w:w="2942" w:type="dxa"/>
          </w:tcPr>
          <w:p w14:paraId="7F607F79" w14:textId="77777777" w:rsidR="00B6466C" w:rsidRPr="00D05D15" w:rsidRDefault="00B6466C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423" w:type="dxa"/>
            <w:vMerge w:val="restart"/>
          </w:tcPr>
          <w:p w14:paraId="340751C0" w14:textId="77777777" w:rsidR="00B6466C" w:rsidRPr="00D05D15" w:rsidRDefault="00B6466C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 w:val="restart"/>
          </w:tcPr>
          <w:p w14:paraId="17D7F1EB" w14:textId="77777777" w:rsidR="00B6466C" w:rsidRPr="00D05D15" w:rsidRDefault="007B6405" w:rsidP="007B6405">
            <w:pPr>
              <w:pStyle w:val="Title"/>
              <w:rPr>
                <w:rFonts w:ascii="Helvetica Neue" w:hAnsi="Helvetica Neue"/>
              </w:rPr>
            </w:pPr>
            <w:r w:rsidRPr="00D05D15">
              <w:rPr>
                <w:rFonts w:ascii="Helvetica Neue" w:hAnsi="Helvetica Neue"/>
              </w:rPr>
              <w:t>Liem</w:t>
            </w:r>
            <w:r w:rsidR="00B6466C" w:rsidRPr="00D05D15">
              <w:rPr>
                <w:rFonts w:ascii="Helvetica Neue" w:hAnsi="Helvetica Neue"/>
              </w:rPr>
              <w:br/>
            </w:r>
            <w:r w:rsidRPr="00D05D15">
              <w:rPr>
                <w:rFonts w:ascii="Helvetica Neue" w:hAnsi="Helvetica Neue"/>
              </w:rPr>
              <w:t>Eldert</w:t>
            </w:r>
          </w:p>
        </w:tc>
      </w:tr>
      <w:tr w:rsidR="00B6466C" w:rsidRPr="00D05D15" w14:paraId="510B762E" w14:textId="77777777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14:paraId="0D7FA95C" w14:textId="77777777" w:rsidR="00B6466C" w:rsidRPr="00D05D15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Helvetica Neue" w:hAnsi="Helvetica Neue" w:cs="Times New Roman"/>
              </w:rPr>
            </w:pPr>
            <w:r w:rsidRPr="00D05D15">
              <w:rPr>
                <w:rFonts w:ascii="Helvetica Neue" w:hAnsi="Helvetica Neue"/>
                <w:noProof/>
              </w:rPr>
              <w:drawing>
                <wp:inline distT="0" distB="0" distL="0" distR="0" wp14:anchorId="41A7729F" wp14:editId="4FE522D7">
                  <wp:extent cx="1810512" cy="1731302"/>
                  <wp:effectExtent l="0" t="0" r="0" b="254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73130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14:paraId="7590EA5D" w14:textId="77777777" w:rsidR="00B6466C" w:rsidRPr="00D05D15" w:rsidRDefault="00B6466C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537BD79D" w14:textId="77777777" w:rsidR="00B6466C" w:rsidRPr="00D05D15" w:rsidRDefault="00B6466C" w:rsidP="00222466">
            <w:pPr>
              <w:pStyle w:val="Title"/>
              <w:rPr>
                <w:rFonts w:ascii="Helvetica Neue" w:hAnsi="Helvetica Neue"/>
              </w:rPr>
            </w:pPr>
          </w:p>
        </w:tc>
      </w:tr>
      <w:tr w:rsidR="00555003" w:rsidRPr="00D05D15" w14:paraId="747A796A" w14:textId="77777777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14:paraId="3FC19BE0" w14:textId="77777777" w:rsidR="00555003" w:rsidRPr="00D05D15" w:rsidRDefault="00555003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0185C010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14:paraId="0325D792" w14:textId="77777777" w:rsidR="000F7D04" w:rsidRPr="00D05D15" w:rsidRDefault="000F7D04" w:rsidP="000F7D04">
            <w:pPr>
              <w:pStyle w:val="Heading2"/>
              <w:spacing w:before="0"/>
              <w:rPr>
                <w:rFonts w:ascii="Calibri Light" w:hAnsi="Calibri Light" w:cs="Calibri Light"/>
              </w:rPr>
            </w:pPr>
            <w:r w:rsidRPr="00D05D15">
              <w:rPr>
                <w:rFonts w:ascii="Calibri Light" w:hAnsi="Calibri Light" w:cs="Calibri Light"/>
              </w:rPr>
              <w:t>Experience</w:t>
            </w:r>
          </w:p>
          <w:p w14:paraId="5DCBA087" w14:textId="77777777" w:rsidR="000F7D04" w:rsidRPr="00D05D15" w:rsidRDefault="004467B1" w:rsidP="000F7D04">
            <w:pPr>
              <w:pStyle w:val="Dates"/>
              <w:rPr>
                <w:rFonts w:ascii="Calibri Light" w:hAnsi="Calibri Light" w:cs="Calibri Light"/>
              </w:rPr>
            </w:pPr>
            <w:sdt>
              <w:sdtPr>
                <w:rPr>
                  <w:rFonts w:ascii="Calibri Light" w:hAnsi="Calibri Light" w:cs="Calibri Light"/>
                </w:rPr>
                <w:id w:val="201059472"/>
                <w:placeholder>
                  <w:docPart w:val="B5D1DDCBD2BE45A4A7A7489C3AA8AB3F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D05D15">
                  <w:rPr>
                    <w:rFonts w:ascii="Calibri Light" w:hAnsi="Calibri Light" w:cs="Calibri Light"/>
                  </w:rPr>
                  <w:t>[Dates From]</w:t>
                </w:r>
              </w:sdtContent>
            </w:sdt>
            <w:r w:rsidR="000F7D04" w:rsidRPr="00D05D15">
              <w:rPr>
                <w:rFonts w:ascii="Calibri Light" w:hAnsi="Calibri Light" w:cs="Calibri Light"/>
              </w:rPr>
              <w:t>–</w:t>
            </w:r>
            <w:sdt>
              <w:sdtPr>
                <w:rPr>
                  <w:rFonts w:ascii="Calibri Light" w:hAnsi="Calibri Light" w:cs="Calibri Light"/>
                </w:rPr>
                <w:id w:val="-1419934752"/>
                <w:placeholder>
                  <w:docPart w:val="26848BD8C8114D86882F42404F885AF1"/>
                </w:placeholder>
                <w:temporary/>
                <w:showingPlcHdr/>
                <w15:appearance w15:val="hidden"/>
              </w:sdtPr>
              <w:sdtEndPr/>
              <w:sdtContent>
                <w:r w:rsidR="000F7D04" w:rsidRPr="00D05D15">
                  <w:rPr>
                    <w:rFonts w:ascii="Calibri Light" w:hAnsi="Calibri Light" w:cs="Calibri Light"/>
                  </w:rPr>
                  <w:t>[To]</w:t>
                </w:r>
              </w:sdtContent>
            </w:sdt>
          </w:p>
          <w:p w14:paraId="046F90CA" w14:textId="09B8B60A" w:rsidR="000F7D04" w:rsidRDefault="007B6405" w:rsidP="004467B1">
            <w:pPr>
              <w:pStyle w:val="Experience"/>
              <w:rPr>
                <w:rFonts w:ascii="Calibri Light" w:hAnsi="Calibri Light" w:cs="Calibri Light"/>
              </w:rPr>
            </w:pPr>
            <w:r w:rsidRPr="00D05D15">
              <w:rPr>
                <w:rFonts w:ascii="Calibri Light" w:hAnsi="Calibri Light" w:cs="Calibri Light"/>
              </w:rPr>
              <w:t>[</w:t>
            </w:r>
            <w:r w:rsidR="00D05D15" w:rsidRPr="00D05D15">
              <w:rPr>
                <w:rFonts w:ascii="Calibri Light" w:hAnsi="Calibri Light" w:cs="Calibri Light"/>
              </w:rPr>
              <w:t>General IT</w:t>
            </w:r>
            <w:r w:rsidR="004467B1">
              <w:rPr>
                <w:rFonts w:ascii="Calibri Light" w:hAnsi="Calibri Light" w:cs="Calibri Light"/>
              </w:rPr>
              <w:t>]</w:t>
            </w:r>
            <w:bookmarkStart w:id="0" w:name="_GoBack"/>
            <w:bookmarkEnd w:id="0"/>
            <w:r w:rsidR="000F7D04" w:rsidRPr="00D05D15">
              <w:rPr>
                <w:rStyle w:val="Strong"/>
                <w:rFonts w:ascii="Calibri Light" w:hAnsi="Calibri Light" w:cs="Calibri Light"/>
              </w:rPr>
              <w:t>•</w:t>
            </w:r>
            <w:r w:rsidR="000F7D04" w:rsidRPr="00D05D15">
              <w:rPr>
                <w:rFonts w:ascii="Calibri Light" w:hAnsi="Calibri Light" w:cs="Calibri Light"/>
              </w:rPr>
              <w:t xml:space="preserve"> </w:t>
            </w:r>
            <w:r w:rsidR="004467B1">
              <w:rPr>
                <w:rFonts w:ascii="Calibri Light" w:hAnsi="Calibri Light" w:cs="Calibri Light"/>
              </w:rPr>
              <w:t xml:space="preserve">[Trinity US PLLC] </w:t>
            </w:r>
          </w:p>
          <w:p w14:paraId="61F090E4" w14:textId="63431ABC" w:rsidR="004467B1" w:rsidRPr="00D05D15" w:rsidRDefault="004467B1" w:rsidP="004467B1">
            <w:pPr>
              <w:pStyle w:val="Experience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[Console repairs and modding] </w:t>
            </w:r>
            <w:r w:rsidRPr="00D05D15">
              <w:rPr>
                <w:rStyle w:val="Strong"/>
                <w:rFonts w:ascii="Calibri Light" w:hAnsi="Calibri Light" w:cs="Calibri Light"/>
              </w:rPr>
              <w:t>•</w:t>
            </w:r>
            <w:r>
              <w:rPr>
                <w:rFonts w:ascii="Calibri Light" w:hAnsi="Calibri Light" w:cs="Calibri Light"/>
              </w:rPr>
              <w:t xml:space="preserve"> [</w:t>
            </w:r>
          </w:p>
          <w:p w14:paraId="47125380" w14:textId="77777777" w:rsidR="000F7D04" w:rsidRPr="00D05D15" w:rsidRDefault="000F7D04" w:rsidP="000F7D04">
            <w:pPr>
              <w:pStyle w:val="Heading2"/>
              <w:rPr>
                <w:rFonts w:ascii="Calibri Light" w:hAnsi="Calibri Light" w:cs="Calibri Light"/>
              </w:rPr>
            </w:pPr>
            <w:r w:rsidRPr="00D05D15">
              <w:rPr>
                <w:rFonts w:ascii="Calibri Light" w:hAnsi="Calibri Light" w:cs="Calibri Light"/>
              </w:rPr>
              <w:t>Education</w:t>
            </w:r>
          </w:p>
          <w:p w14:paraId="251A1F3B" w14:textId="01CDC148" w:rsidR="000F7D04" w:rsidRPr="00D05D15" w:rsidRDefault="004467B1" w:rsidP="000F7D04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[Williamsburg MS] </w:t>
            </w:r>
            <w:r w:rsidR="000F7D04" w:rsidRPr="00D05D15">
              <w:rPr>
                <w:rFonts w:ascii="Calibri Light" w:hAnsi="Calibri Light" w:cs="Calibri Light"/>
              </w:rPr>
              <w:t xml:space="preserve">, </w:t>
            </w:r>
            <w:r>
              <w:rPr>
                <w:rFonts w:ascii="Calibri Light" w:hAnsi="Calibri Light" w:cs="Calibri Light"/>
              </w:rPr>
              <w:t>[Arlington, VA]</w:t>
            </w:r>
          </w:p>
          <w:p w14:paraId="762CEA14" w14:textId="55A03C7A" w:rsidR="000F7D04" w:rsidRPr="00D05D15" w:rsidRDefault="004467B1" w:rsidP="000F7D04">
            <w:pPr>
              <w:pStyle w:val="ListBullet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Was on robotics team</w:t>
            </w:r>
          </w:p>
          <w:p w14:paraId="2111D522" w14:textId="7CD242B4" w:rsidR="00555003" w:rsidRPr="00D05D15" w:rsidRDefault="000F7D04" w:rsidP="000F7D04">
            <w:pPr>
              <w:pStyle w:val="Heading2"/>
              <w:rPr>
                <w:rFonts w:ascii="Calibri Light" w:hAnsi="Calibri Light" w:cs="Calibri Light"/>
              </w:rPr>
            </w:pPr>
            <w:r w:rsidRPr="00D05D15">
              <w:rPr>
                <w:rFonts w:ascii="Calibri Light" w:hAnsi="Calibri Light" w:cs="Calibri Light"/>
              </w:rPr>
              <w:t>Leadership</w:t>
            </w:r>
          </w:p>
          <w:p w14:paraId="2955FE02" w14:textId="00AC09C0" w:rsidR="00D05D15" w:rsidRPr="00D05D15" w:rsidRDefault="00DC35EF" w:rsidP="00D05D15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Robotics Team</w:t>
            </w:r>
          </w:p>
          <w:p w14:paraId="263696F1" w14:textId="333469F9" w:rsidR="000F7D04" w:rsidRPr="00D05D15" w:rsidRDefault="000F7D04" w:rsidP="000F7D04">
            <w:pPr>
              <w:pStyle w:val="Heading2"/>
              <w:rPr>
                <w:rFonts w:ascii="Calibri Light" w:hAnsi="Calibri Light" w:cs="Calibri Light"/>
              </w:rPr>
            </w:pPr>
            <w:r w:rsidRPr="00D05D15">
              <w:rPr>
                <w:rFonts w:ascii="Calibri Light" w:hAnsi="Calibri Light" w:cs="Calibri Light"/>
              </w:rPr>
              <w:t>References</w:t>
            </w:r>
          </w:p>
          <w:p w14:paraId="17495CD1" w14:textId="772EF1E6" w:rsidR="000F7D04" w:rsidRPr="00D05D15" w:rsidRDefault="00D05D15" w:rsidP="00D05D15">
            <w:pPr>
              <w:rPr>
                <w:rFonts w:ascii="Helvetica Neue" w:hAnsi="Helvetica Neue" w:cs="Times"/>
                <w:sz w:val="24"/>
                <w:szCs w:val="24"/>
              </w:rPr>
            </w:pPr>
            <w:r w:rsidRPr="00D05D15">
              <w:rPr>
                <w:rFonts w:ascii="Calibri Light" w:hAnsi="Calibri Light" w:cs="Calibri Light"/>
              </w:rPr>
              <w:t>n/a</w:t>
            </w:r>
          </w:p>
        </w:tc>
      </w:tr>
      <w:tr w:rsidR="00555003" w:rsidRPr="00D05D15" w14:paraId="37CBC329" w14:textId="77777777" w:rsidTr="00555003">
        <w:trPr>
          <w:trHeight w:val="1290"/>
          <w:jc w:val="center"/>
        </w:trPr>
        <w:tc>
          <w:tcPr>
            <w:tcW w:w="2942" w:type="dxa"/>
          </w:tcPr>
          <w:p w14:paraId="1990E041" w14:textId="588B6949" w:rsidR="00555003" w:rsidRPr="00D05D15" w:rsidRDefault="00D05D15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  <w:r w:rsidRPr="00D05D15">
              <w:rPr>
                <w:rFonts w:ascii="Helvetica Neue" w:hAnsi="Helvetica Neue" w:cs="Times New Roman"/>
              </w:rPr>
              <w:t>*Actual appearance may vary.</w:t>
            </w:r>
            <w:r>
              <w:rPr>
                <w:rFonts w:ascii="Helvetica Neue" w:hAnsi="Helvetica Neue" w:cs="Times New Roman"/>
              </w:rPr>
              <w:t xml:space="preserve"> </w:t>
            </w:r>
          </w:p>
        </w:tc>
        <w:tc>
          <w:tcPr>
            <w:tcW w:w="423" w:type="dxa"/>
            <w:vMerge/>
          </w:tcPr>
          <w:p w14:paraId="65F7E41E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71F7502D" w14:textId="77777777" w:rsidR="00555003" w:rsidRPr="00D05D15" w:rsidRDefault="00555003" w:rsidP="00222466">
            <w:pPr>
              <w:rPr>
                <w:rFonts w:ascii="Helvetica Neue" w:hAnsi="Helvetica Neue"/>
              </w:rPr>
            </w:pPr>
          </w:p>
        </w:tc>
      </w:tr>
      <w:tr w:rsidR="00555003" w:rsidRPr="00D05D15" w14:paraId="6B7BB713" w14:textId="77777777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14:paraId="1F0ADCA1" w14:textId="77777777" w:rsidR="00555003" w:rsidRPr="00D05D15" w:rsidRDefault="004467B1" w:rsidP="00222466">
            <w:pPr>
              <w:pStyle w:val="Information"/>
              <w:rPr>
                <w:rStyle w:val="Strong"/>
                <w:rFonts w:ascii="Helvetica Neue" w:hAnsi="Helvetica Neue"/>
                <w:b w:val="0"/>
                <w:bCs w:val="0"/>
                <w:color w:val="FFFFFF" w:themeColor="background1"/>
              </w:rPr>
            </w:pPr>
            <w:sdt>
              <w:sdtPr>
                <w:rPr>
                  <w:rFonts w:ascii="Helvetica Neue" w:hAnsi="Helvetica Neue"/>
                  <w:b/>
                  <w:bCs/>
                  <w:color w:val="F05535" w:themeColor="accent4"/>
                </w:rPr>
                <w:id w:val="1645700282"/>
                <w:placeholder>
                  <w:docPart w:val="A773D4F4E9104B91B6A8C0B6BD655F7E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555003" w:rsidRPr="00D05D15">
                  <w:rPr>
                    <w:rFonts w:ascii="Helvetica Neue" w:hAnsi="Helvetica Neue"/>
                  </w:rPr>
                  <w:t>[Your Address]</w:t>
                </w:r>
              </w:sdtContent>
            </w:sdt>
          </w:p>
          <w:p w14:paraId="7EBED311" w14:textId="77777777" w:rsidR="00555003" w:rsidRPr="00D05D15" w:rsidRDefault="004467B1" w:rsidP="00222466">
            <w:pPr>
              <w:pStyle w:val="Information"/>
              <w:rPr>
                <w:rFonts w:ascii="Helvetica Neue" w:hAnsi="Helvetica Neue"/>
              </w:rPr>
            </w:pPr>
            <w:sdt>
              <w:sdtPr>
                <w:rPr>
                  <w:rFonts w:ascii="Helvetica Neue" w:hAnsi="Helvetica Neue"/>
                </w:rPr>
                <w:id w:val="-798381348"/>
                <w:placeholder>
                  <w:docPart w:val="31A42725B62E46CCB75FE4F96371182E"/>
                </w:placeholder>
                <w:temporary/>
                <w:showingPlcHdr/>
                <w15:appearance w15:val="hidden"/>
              </w:sdtPr>
              <w:sdtEndPr/>
              <w:sdtContent>
                <w:r w:rsidR="00555003" w:rsidRPr="00D05D15">
                  <w:rPr>
                    <w:rFonts w:ascii="Helvetica Neue" w:hAnsi="Helvetica Neue"/>
                  </w:rPr>
                  <w:t>[City, ST ZIP Code]</w:t>
                </w:r>
              </w:sdtContent>
            </w:sdt>
          </w:p>
        </w:tc>
        <w:tc>
          <w:tcPr>
            <w:tcW w:w="423" w:type="dxa"/>
            <w:vMerge/>
          </w:tcPr>
          <w:p w14:paraId="79B4376C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11BF1B01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3AF77F56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042B3936" w14:textId="77777777" w:rsidR="00555003" w:rsidRPr="00D05D15" w:rsidRDefault="00555003" w:rsidP="00222466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423" w:type="dxa"/>
            <w:vMerge/>
          </w:tcPr>
          <w:p w14:paraId="093E6FE9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3B580653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2DF6E93A" w14:textId="77777777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14:paraId="43DCD045" w14:textId="77777777" w:rsidR="007B6405" w:rsidRPr="00D05D15" w:rsidRDefault="007B6405" w:rsidP="007B6405">
            <w:pPr>
              <w:pStyle w:val="Information"/>
              <w:rPr>
                <w:rFonts w:ascii="Helvetica Neue" w:hAnsi="Helvetica Neue"/>
              </w:rPr>
            </w:pPr>
            <w:r w:rsidRPr="00D05D15">
              <w:rPr>
                <w:rFonts w:ascii="Helvetica Neue" w:hAnsi="Helvetica Neue"/>
              </w:rPr>
              <w:t>(571) 699-5123</w:t>
            </w:r>
          </w:p>
        </w:tc>
        <w:tc>
          <w:tcPr>
            <w:tcW w:w="423" w:type="dxa"/>
            <w:vMerge/>
          </w:tcPr>
          <w:p w14:paraId="092ED298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6451B76E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1DCC633A" w14:textId="77777777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14:paraId="745E2FFB" w14:textId="77777777" w:rsidR="00555003" w:rsidRPr="00D05D15" w:rsidRDefault="00555003" w:rsidP="00B6466C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423" w:type="dxa"/>
            <w:vMerge/>
          </w:tcPr>
          <w:p w14:paraId="5C63AF30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774499C7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560192C1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382D9406" w14:textId="77777777" w:rsidR="00D05D15" w:rsidRPr="00D05D15" w:rsidRDefault="00D05D15" w:rsidP="007B6405">
            <w:pPr>
              <w:pStyle w:val="Information"/>
              <w:rPr>
                <w:rFonts w:ascii="Helvetica Neue" w:hAnsi="Helvetica Neue"/>
              </w:rPr>
            </w:pPr>
          </w:p>
          <w:p w14:paraId="1DE8729E" w14:textId="4AABB438" w:rsidR="007B6405" w:rsidRPr="00D05D15" w:rsidRDefault="004467B1" w:rsidP="007B6405">
            <w:pPr>
              <w:pStyle w:val="Information"/>
              <w:rPr>
                <w:rStyle w:val="Hyperlink"/>
                <w:rFonts w:ascii="Helvetica Neue" w:hAnsi="Helvetica Neue"/>
              </w:rPr>
            </w:pPr>
            <w:hyperlink r:id="rId11" w:history="1">
              <w:r w:rsidR="007B6405" w:rsidRPr="00D05D15">
                <w:rPr>
                  <w:rStyle w:val="Hyperlink"/>
                  <w:rFonts w:ascii="Helvetica Neue" w:hAnsi="Helvetica Neue"/>
                </w:rPr>
                <w:t>liemEldert@bot-connect.com</w:t>
              </w:r>
            </w:hyperlink>
          </w:p>
          <w:p w14:paraId="0C6A663E" w14:textId="77777777" w:rsidR="00D05D15" w:rsidRDefault="00D05D15" w:rsidP="00D05D15">
            <w:pPr>
              <w:pStyle w:val="Information"/>
              <w:jc w:val="both"/>
              <w:rPr>
                <w:rStyle w:val="Hyperlink"/>
                <w:rFonts w:ascii="Helvetica Neue" w:hAnsi="Helvetica Neue"/>
              </w:rPr>
            </w:pPr>
          </w:p>
          <w:p w14:paraId="45076C54" w14:textId="09EAB690" w:rsidR="00D05D15" w:rsidRPr="00D05D15" w:rsidRDefault="00D05D15" w:rsidP="00D05D15">
            <w:pPr>
              <w:pStyle w:val="Information"/>
              <w:jc w:val="both"/>
              <w:rPr>
                <w:rFonts w:ascii="Helvetica Neue" w:hAnsi="Helvetica Neue"/>
              </w:rPr>
            </w:pPr>
          </w:p>
        </w:tc>
        <w:tc>
          <w:tcPr>
            <w:tcW w:w="423" w:type="dxa"/>
            <w:vMerge/>
          </w:tcPr>
          <w:p w14:paraId="48D3BE90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7E42714D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288232AB" w14:textId="77777777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14:paraId="1567D2A7" w14:textId="77777777" w:rsidR="00555003" w:rsidRPr="00D05D15" w:rsidRDefault="00555003" w:rsidP="00B6466C">
            <w:pPr>
              <w:pStyle w:val="NoSpacing"/>
              <w:rPr>
                <w:rFonts w:ascii="Helvetica Neue" w:hAnsi="Helvetica Neue"/>
              </w:rPr>
            </w:pPr>
          </w:p>
        </w:tc>
        <w:tc>
          <w:tcPr>
            <w:tcW w:w="423" w:type="dxa"/>
            <w:vMerge/>
          </w:tcPr>
          <w:p w14:paraId="4B0910A8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35D0DB84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40AEBD99" w14:textId="77777777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14:paraId="7EA645B0" w14:textId="77777777" w:rsidR="00D05D15" w:rsidRPr="00D05D15" w:rsidRDefault="00D05D15" w:rsidP="007B6405">
            <w:pPr>
              <w:pStyle w:val="Information"/>
              <w:rPr>
                <w:rFonts w:ascii="Helvetica Neue" w:hAnsi="Helvetica Neue"/>
              </w:rPr>
            </w:pPr>
          </w:p>
          <w:p w14:paraId="25DE8A30" w14:textId="40B1C383" w:rsidR="00555003" w:rsidRPr="00D05D15" w:rsidRDefault="007B6405" w:rsidP="007B6405">
            <w:pPr>
              <w:pStyle w:val="Information"/>
              <w:rPr>
                <w:rFonts w:ascii="Helvetica Neue" w:hAnsi="Helvetica Neue"/>
              </w:rPr>
            </w:pPr>
            <w:r w:rsidRPr="00D05D15">
              <w:rPr>
                <w:rFonts w:ascii="Helvetica Neue" w:hAnsi="Helvetica Neue"/>
              </w:rPr>
              <w:t>Avalanche-Devopments.com</w:t>
            </w:r>
          </w:p>
          <w:p w14:paraId="65681286" w14:textId="77777777" w:rsidR="007B6405" w:rsidRPr="00D05D15" w:rsidRDefault="007B6405" w:rsidP="007B6405">
            <w:pPr>
              <w:pStyle w:val="Information"/>
              <w:rPr>
                <w:rFonts w:ascii="Helvetica Neue" w:hAnsi="Helvetica Neue"/>
              </w:rPr>
            </w:pPr>
            <w:r w:rsidRPr="00D05D15">
              <w:rPr>
                <w:rFonts w:ascii="Helvetica Neue" w:hAnsi="Helvetica Neue"/>
              </w:rPr>
              <w:t>Bot-connect.com</w:t>
            </w:r>
          </w:p>
        </w:tc>
        <w:tc>
          <w:tcPr>
            <w:tcW w:w="423" w:type="dxa"/>
            <w:vMerge/>
          </w:tcPr>
          <w:p w14:paraId="649B9CA2" w14:textId="77777777" w:rsidR="00555003" w:rsidRPr="00D05D15" w:rsidRDefault="00555003" w:rsidP="00590471">
            <w:pPr>
              <w:pStyle w:val="BodyText"/>
              <w:kinsoku w:val="0"/>
              <w:overflowPunct w:val="0"/>
              <w:rPr>
                <w:rFonts w:ascii="Helvetica Neue" w:hAnsi="Helvetica Neue" w:cs="Times New Roman"/>
              </w:rPr>
            </w:pPr>
          </w:p>
        </w:tc>
        <w:tc>
          <w:tcPr>
            <w:tcW w:w="6607" w:type="dxa"/>
            <w:vMerge/>
          </w:tcPr>
          <w:p w14:paraId="40D4D9A7" w14:textId="77777777" w:rsidR="00555003" w:rsidRPr="00D05D15" w:rsidRDefault="00555003" w:rsidP="005801E5">
            <w:pPr>
              <w:pStyle w:val="Heading1"/>
              <w:rPr>
                <w:rFonts w:ascii="Helvetica Neue" w:hAnsi="Helvetica Neue"/>
              </w:rPr>
            </w:pPr>
          </w:p>
        </w:tc>
      </w:tr>
      <w:tr w:rsidR="00555003" w:rsidRPr="00D05D15" w14:paraId="2718A7AF" w14:textId="77777777" w:rsidTr="00222466">
        <w:trPr>
          <w:trHeight w:val="2448"/>
          <w:jc w:val="center"/>
        </w:trPr>
        <w:tc>
          <w:tcPr>
            <w:tcW w:w="2942" w:type="dxa"/>
          </w:tcPr>
          <w:p w14:paraId="0AAC7FEF" w14:textId="77777777" w:rsidR="00555003" w:rsidRPr="00D05D15" w:rsidRDefault="00555003" w:rsidP="00222466">
            <w:pPr>
              <w:rPr>
                <w:rFonts w:ascii="Helvetica Neue" w:hAnsi="Helvetica Neue"/>
              </w:rPr>
            </w:pPr>
          </w:p>
        </w:tc>
        <w:tc>
          <w:tcPr>
            <w:tcW w:w="423" w:type="dxa"/>
          </w:tcPr>
          <w:p w14:paraId="16B4B623" w14:textId="77777777" w:rsidR="00555003" w:rsidRPr="00D05D15" w:rsidRDefault="00555003" w:rsidP="00222466">
            <w:pPr>
              <w:rPr>
                <w:rFonts w:ascii="Helvetica Neue" w:hAnsi="Helvetica Neue"/>
              </w:rPr>
            </w:pPr>
          </w:p>
        </w:tc>
        <w:tc>
          <w:tcPr>
            <w:tcW w:w="6607" w:type="dxa"/>
            <w:vMerge/>
          </w:tcPr>
          <w:p w14:paraId="2DBC2D0A" w14:textId="77777777" w:rsidR="00555003" w:rsidRPr="00D05D15" w:rsidRDefault="00555003" w:rsidP="00222466">
            <w:pPr>
              <w:rPr>
                <w:rFonts w:ascii="Helvetica Neue" w:hAnsi="Helvetica Neue"/>
              </w:rPr>
            </w:pPr>
          </w:p>
        </w:tc>
      </w:tr>
    </w:tbl>
    <w:p w14:paraId="77E5B040" w14:textId="77777777" w:rsidR="007F5B63" w:rsidRPr="00D05D15" w:rsidRDefault="007F5B63" w:rsidP="00CE1E3D">
      <w:pPr>
        <w:pStyle w:val="BodyText"/>
        <w:rPr>
          <w:rFonts w:ascii="Helvetica Neue" w:hAnsi="Helvetica Neue"/>
        </w:rPr>
      </w:pPr>
    </w:p>
    <w:sectPr w:rsidR="007F5B63" w:rsidRPr="00D05D15" w:rsidSect="00B6466C">
      <w:headerReference w:type="default" r:id="rId12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E3596" w14:textId="77777777" w:rsidR="007B6405" w:rsidRDefault="007B6405" w:rsidP="00590471">
      <w:r>
        <w:separator/>
      </w:r>
    </w:p>
  </w:endnote>
  <w:endnote w:type="continuationSeparator" w:id="0">
    <w:p w14:paraId="31039D23" w14:textId="77777777" w:rsidR="007B6405" w:rsidRDefault="007B6405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5CEDA" w14:textId="77777777" w:rsidR="007B6405" w:rsidRDefault="007B6405" w:rsidP="00590471">
      <w:r>
        <w:separator/>
      </w:r>
    </w:p>
  </w:footnote>
  <w:footnote w:type="continuationSeparator" w:id="0">
    <w:p w14:paraId="4E883C33" w14:textId="77777777" w:rsidR="007B6405" w:rsidRDefault="007B6405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6E152" w14:textId="77777777"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76E19A5" wp14:editId="15DA95D4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19586A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">
                <v:imagedata r:id="rId6" o:title="Email icon"/>
                <v:path arrowok="t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05"/>
    <w:rsid w:val="00060042"/>
    <w:rsid w:val="000E0114"/>
    <w:rsid w:val="000F7D04"/>
    <w:rsid w:val="00150ABD"/>
    <w:rsid w:val="00222466"/>
    <w:rsid w:val="00332A22"/>
    <w:rsid w:val="003D3540"/>
    <w:rsid w:val="004467B1"/>
    <w:rsid w:val="00472C27"/>
    <w:rsid w:val="00555003"/>
    <w:rsid w:val="005801E5"/>
    <w:rsid w:val="00590471"/>
    <w:rsid w:val="005D01FA"/>
    <w:rsid w:val="007913A5"/>
    <w:rsid w:val="007B6405"/>
    <w:rsid w:val="007F5B63"/>
    <w:rsid w:val="00846CB9"/>
    <w:rsid w:val="008472E9"/>
    <w:rsid w:val="008C2CFC"/>
    <w:rsid w:val="00B6466C"/>
    <w:rsid w:val="00CE1E3D"/>
    <w:rsid w:val="00D05D15"/>
    <w:rsid w:val="00DC35EF"/>
    <w:rsid w:val="00DF2F8A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01391"/>
  <w14:defaultImageDpi w14:val="0"/>
  <w15:docId w15:val="{0F280476-90A4-4E53-83A4-3FB21F26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7B6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iemEldert@bot-connec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S.Student\AppData\Roaming\Microsoft\Templates\Contemporary%20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1DDCBD2BE45A4A7A7489C3AA8A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4B4CC-9257-40ED-97E6-7A20AE66E1A0}"/>
      </w:docPartPr>
      <w:docPartBody>
        <w:p w:rsidR="0022466F" w:rsidRDefault="0022466F">
          <w:pPr>
            <w:pStyle w:val="B5D1DDCBD2BE45A4A7A7489C3AA8AB3F"/>
          </w:pPr>
          <w:r w:rsidRPr="00415A4A">
            <w:t>[Dates From]</w:t>
          </w:r>
        </w:p>
      </w:docPartBody>
    </w:docPart>
    <w:docPart>
      <w:docPartPr>
        <w:name w:val="26848BD8C8114D86882F42404F885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3EC9-4A69-4107-A466-607B4E34933C}"/>
      </w:docPartPr>
      <w:docPartBody>
        <w:p w:rsidR="0022466F" w:rsidRDefault="0022466F">
          <w:pPr>
            <w:pStyle w:val="26848BD8C8114D86882F42404F885AF1"/>
          </w:pPr>
          <w:r w:rsidRPr="00415A4A">
            <w:t>[To]</w:t>
          </w:r>
        </w:p>
      </w:docPartBody>
    </w:docPart>
    <w:docPart>
      <w:docPartPr>
        <w:name w:val="A773D4F4E9104B91B6A8C0B6BD655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D2C3E-7A27-4880-B777-52A4B5A67C47}"/>
      </w:docPartPr>
      <w:docPartBody>
        <w:p w:rsidR="0022466F" w:rsidRDefault="0022466F">
          <w:pPr>
            <w:pStyle w:val="A773D4F4E9104B91B6A8C0B6BD655F7E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31A42725B62E46CCB75FE4F963711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86339-D55A-430D-94E4-27BA5D61A8E3}"/>
      </w:docPartPr>
      <w:docPartBody>
        <w:p w:rsidR="0022466F" w:rsidRDefault="0022466F">
          <w:pPr>
            <w:pStyle w:val="31A42725B62E46CCB75FE4F96371182E"/>
          </w:pPr>
          <w:r w:rsidRPr="00222466">
            <w:t>[City, ST ZIP Code</w:t>
          </w:r>
          <w:r w:rsidRPr="00222466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6F"/>
    <w:rsid w:val="0022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F9E4F00FC643958A92E996AB9E1A22">
    <w:name w:val="6EF9E4F00FC643958A92E996AB9E1A22"/>
  </w:style>
  <w:style w:type="paragraph" w:customStyle="1" w:styleId="7FA88CED08BD4768A5EB776033967FD8">
    <w:name w:val="7FA88CED08BD4768A5EB776033967FD8"/>
  </w:style>
  <w:style w:type="paragraph" w:customStyle="1" w:styleId="B5D1DDCBD2BE45A4A7A7489C3AA8AB3F">
    <w:name w:val="B5D1DDCBD2BE45A4A7A7489C3AA8AB3F"/>
  </w:style>
  <w:style w:type="paragraph" w:customStyle="1" w:styleId="26848BD8C8114D86882F42404F885AF1">
    <w:name w:val="26848BD8C8114D86882F42404F885AF1"/>
  </w:style>
  <w:style w:type="paragraph" w:customStyle="1" w:styleId="2DD25B02CF954E12B76243F1DA7D5027">
    <w:name w:val="2DD25B02CF954E12B76243F1DA7D5027"/>
  </w:style>
  <w:style w:type="paragraph" w:customStyle="1" w:styleId="CFC61A86EDDC4C3384A0B18BE3D3A909">
    <w:name w:val="CFC61A86EDDC4C3384A0B18BE3D3A909"/>
  </w:style>
  <w:style w:type="paragraph" w:customStyle="1" w:styleId="B0B74CEBB5B343ECA36D4ACD46598866">
    <w:name w:val="B0B74CEBB5B343ECA36D4ACD46598866"/>
  </w:style>
  <w:style w:type="paragraph" w:customStyle="1" w:styleId="10081181473C4B39B116D96DDC865923">
    <w:name w:val="10081181473C4B39B116D96DDC865923"/>
  </w:style>
  <w:style w:type="paragraph" w:customStyle="1" w:styleId="D509ED36023449DEA8A43451445EA55C">
    <w:name w:val="D509ED36023449DEA8A43451445EA55C"/>
  </w:style>
  <w:style w:type="paragraph" w:customStyle="1" w:styleId="F13CB259785345C59735D6C3CE956A97">
    <w:name w:val="F13CB259785345C59735D6C3CE956A97"/>
  </w:style>
  <w:style w:type="paragraph" w:customStyle="1" w:styleId="3EEE82B62F584884B25A781CC0E2542A">
    <w:name w:val="3EEE82B62F584884B25A781CC0E2542A"/>
  </w:style>
  <w:style w:type="paragraph" w:customStyle="1" w:styleId="3ABA054B5C404B4288041E73DABCB414">
    <w:name w:val="3ABA054B5C404B4288041E73DABCB414"/>
  </w:style>
  <w:style w:type="paragraph" w:customStyle="1" w:styleId="A3E4F7A7983146F99858D606435D043F">
    <w:name w:val="A3E4F7A7983146F99858D606435D043F"/>
  </w:style>
  <w:style w:type="paragraph" w:customStyle="1" w:styleId="ADCC4067ABF94F75BE7D44E6C2F2C130">
    <w:name w:val="ADCC4067ABF94F75BE7D44E6C2F2C130"/>
  </w:style>
  <w:style w:type="paragraph" w:customStyle="1" w:styleId="442CE754534B454B812F1CC7B00DC321">
    <w:name w:val="442CE754534B454B812F1CC7B00DC321"/>
  </w:style>
  <w:style w:type="paragraph" w:customStyle="1" w:styleId="519CCF9C53E34033A342A16D9F8F0910">
    <w:name w:val="519CCF9C53E34033A342A16D9F8F0910"/>
  </w:style>
  <w:style w:type="paragraph" w:customStyle="1" w:styleId="046EA67FFFFE4096A69C07EAA8C91CCB">
    <w:name w:val="046EA67FFFFE4096A69C07EAA8C91CCB"/>
  </w:style>
  <w:style w:type="paragraph" w:customStyle="1" w:styleId="BF5CFF13B52E4EF8AF08143919C00C3D">
    <w:name w:val="BF5CFF13B52E4EF8AF08143919C00C3D"/>
  </w:style>
  <w:style w:type="paragraph" w:customStyle="1" w:styleId="8029153D87774822BC9EB69D4C765D25">
    <w:name w:val="8029153D87774822BC9EB69D4C765D25"/>
  </w:style>
  <w:style w:type="paragraph" w:customStyle="1" w:styleId="BE9A97DB74A548B7917783F73F1F04AD">
    <w:name w:val="BE9A97DB74A548B7917783F73F1F04AD"/>
  </w:style>
  <w:style w:type="paragraph" w:customStyle="1" w:styleId="0EE93A48AB634AC59B435DBA90900B20">
    <w:name w:val="0EE93A48AB634AC59B435DBA90900B20"/>
  </w:style>
  <w:style w:type="paragraph" w:customStyle="1" w:styleId="B9A0AE870EC644FBB731266D4ECFDB36">
    <w:name w:val="B9A0AE870EC644FBB731266D4ECFDB36"/>
  </w:style>
  <w:style w:type="paragraph" w:customStyle="1" w:styleId="7A432F8EADF44415ABFB92A4DE166921">
    <w:name w:val="7A432F8EADF44415ABFB92A4DE166921"/>
  </w:style>
  <w:style w:type="paragraph" w:customStyle="1" w:styleId="E19BCC8CF3454BFF9A2DA14C738A6C6B">
    <w:name w:val="E19BCC8CF3454BFF9A2DA14C738A6C6B"/>
  </w:style>
  <w:style w:type="paragraph" w:customStyle="1" w:styleId="A773D4F4E9104B91B6A8C0B6BD655F7E">
    <w:name w:val="A773D4F4E9104B91B6A8C0B6BD655F7E"/>
  </w:style>
  <w:style w:type="paragraph" w:customStyle="1" w:styleId="31A42725B62E46CCB75FE4F96371182E">
    <w:name w:val="31A42725B62E46CCB75FE4F96371182E"/>
  </w:style>
  <w:style w:type="paragraph" w:customStyle="1" w:styleId="B735AFC1082F4759A9996B30FB53A200">
    <w:name w:val="B735AFC1082F4759A9996B30FB53A200"/>
  </w:style>
  <w:style w:type="paragraph" w:customStyle="1" w:styleId="56F1B1A4B59D444F9DE3938978BC5298">
    <w:name w:val="56F1B1A4B59D444F9DE3938978BC529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63497B208247A5AE45662843B23F63">
    <w:name w:val="3E63497B208247A5AE45662843B23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02AAC-5046-4D44-A9AE-5839993B65F4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purl.org/dc/terms/"/>
    <ds:schemaRef ds:uri="6dc4bcd6-49db-4c07-9060-8acfc67cef9f"/>
    <ds:schemaRef ds:uri="http://schemas.microsoft.com/office/2006/documentManagement/types"/>
    <ds:schemaRef ds:uri="fb0879af-3eba-417a-a55a-ffe6dcd6ca7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APS.Student</dc:creator>
  <cp:keywords/>
  <dc:description/>
  <cp:lastModifiedBy>Eldert, Liem</cp:lastModifiedBy>
  <cp:revision>2</cp:revision>
  <dcterms:created xsi:type="dcterms:W3CDTF">2019-01-17T17:18:00Z</dcterms:created>
  <dcterms:modified xsi:type="dcterms:W3CDTF">2019-01-17T17:18:00Z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